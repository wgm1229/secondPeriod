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-139700</wp:posOffset>
                </wp:positionV>
                <wp:extent cx="6885305" cy="589280"/>
                <wp:effectExtent l="0" t="0" r="0" b="1270"/>
                <wp:wrapNone/>
                <wp:docPr id="22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30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>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++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：阿里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37pt;margin-top:-11pt;height:46.4pt;width:542.15pt;z-index:251650048;mso-width-relative:page;mso-height-relative:page;" filled="f" stroked="f" coordsize="21600,21600" o:gfxdata="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Vc3/rYAAAACwEAAA8AAAAAAAAAAQAgAAAAIgAAAGRycy9kb3ducmV2LnhtbFBL&#10;AQIUABQAAAAIAIdO4kCs/nsKvQEAAEw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>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  <w:lang w:val="en-US" w:eastAsia="zh-CN"/>
                        </w:rPr>
                        <w:t>++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：阿里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457200</wp:posOffset>
                </wp:positionV>
                <wp:extent cx="5960745" cy="0"/>
                <wp:effectExtent l="0" t="0" r="0" b="0"/>
                <wp:wrapNone/>
                <wp:docPr id="1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D9D9D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8.95pt;margin-top:36pt;height:0pt;width:469.35pt;z-index:251649024;mso-width-relative:page;mso-height-relative:page;" filled="f" stroked="t" coordsize="21600,21600" o:gfxdata="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t1NSHTAAAACAEAAA8AAAAAAAAAAQAg&#10;AAAAIgAAAGRycy9kb3ducmV2LnhtbFBLAQIUABQAAAAIAIdO4kBJJS9T2gEAAJcDAAAOAAAAAAAA&#10;AAEAIAAAACIBAABkcnMvZTJvRG9jLnhtbFBLBQYAAAAABgAGAFkBAABuBQAAAAA=&#10;">
                <v:fill on="f" focussize="0,0"/>
                <v:stroke weight="1.5pt" color="#D9D9D9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660400</wp:posOffset>
                </wp:positionV>
                <wp:extent cx="2726055" cy="624840"/>
                <wp:effectExtent l="0" t="0" r="0" b="0"/>
                <wp:wrapNone/>
                <wp:docPr id="2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7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语言技能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：英语(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CET-4)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github.com/Shuhao1228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05.3pt;margin-top:52pt;height:49.2pt;width:214.65pt;z-index:251651072;mso-width-relative:page;mso-height-relative:page;" filled="f" stroked="f" coordsize="21600,21600" o:gfxdata="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HycCdgAAAAMAQAADwAAAAAAAAABACAAAAAiAAAAZHJzL2Rvd25yZXYueG1s&#10;UEsBAhQAFAAAAAgAh07iQLBjnhy/AQAATA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语言技能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：英语(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CET-4)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github.com/Shuhao1228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1056640</wp:posOffset>
                </wp:positionV>
                <wp:extent cx="121285" cy="118745"/>
                <wp:effectExtent l="0" t="0" r="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747079" y="54096608"/>
                            </a:cxn>
                            <a:cxn ang="0">
                              <a:pos x="33606783" y="42936755"/>
                            </a:cxn>
                            <a:cxn ang="0">
                              <a:pos x="44747079" y="31776932"/>
                            </a:cxn>
                            <a:cxn ang="0">
                              <a:pos x="55901659" y="42936755"/>
                            </a:cxn>
                            <a:cxn ang="0">
                              <a:pos x="44747079" y="54096608"/>
                            </a:cxn>
                            <a:cxn ang="0">
                              <a:pos x="50796292" y="46671004"/>
                            </a:cxn>
                            <a:cxn ang="0">
                              <a:pos x="47721634" y="44138589"/>
                            </a:cxn>
                            <a:cxn ang="0">
                              <a:pos x="46463161" y="43838138"/>
                            </a:cxn>
                            <a:cxn ang="0">
                              <a:pos x="45705209" y="37485621"/>
                            </a:cxn>
                            <a:cxn ang="0">
                              <a:pos x="38783656" y="37786072"/>
                            </a:cxn>
                            <a:cxn ang="0">
                              <a:pos x="37510870" y="41305723"/>
                            </a:cxn>
                            <a:cxn ang="0">
                              <a:pos x="39083968" y="44710883"/>
                            </a:cxn>
                            <a:cxn ang="0">
                              <a:pos x="42616267" y="45998569"/>
                            </a:cxn>
                            <a:cxn ang="0">
                              <a:pos x="45476404" y="44896875"/>
                            </a:cxn>
                            <a:cxn ang="0">
                              <a:pos x="45905417" y="46127316"/>
                            </a:cxn>
                            <a:cxn ang="0">
                              <a:pos x="48980106" y="48659763"/>
                            </a:cxn>
                            <a:cxn ang="0">
                              <a:pos x="50882082" y="48573911"/>
                            </a:cxn>
                            <a:cxn ang="0">
                              <a:pos x="50796292" y="46671004"/>
                            </a:cxn>
                            <a:cxn ang="0">
                              <a:pos x="40413948" y="43251524"/>
                            </a:cxn>
                            <a:cxn ang="0">
                              <a:pos x="40242337" y="39116653"/>
                            </a:cxn>
                            <a:cxn ang="0">
                              <a:pos x="44375260" y="38944980"/>
                            </a:cxn>
                            <a:cxn ang="0">
                              <a:pos x="45319107" y="40976634"/>
                            </a:cxn>
                            <a:cxn ang="0">
                              <a:pos x="44561154" y="43079851"/>
                            </a:cxn>
                            <a:cxn ang="0">
                              <a:pos x="40413948" y="43251524"/>
                            </a:cxn>
                            <a:cxn ang="0">
                              <a:pos x="22452173" y="35682855"/>
                            </a:cxn>
                            <a:cxn ang="0">
                              <a:pos x="4619129" y="17841427"/>
                            </a:cxn>
                            <a:cxn ang="0">
                              <a:pos x="22452173" y="0"/>
                            </a:cxn>
                            <a:cxn ang="0">
                              <a:pos x="40285217" y="17841427"/>
                            </a:cxn>
                            <a:cxn ang="0">
                              <a:pos x="22452173" y="35682855"/>
                            </a:cxn>
                            <a:cxn ang="0">
                              <a:pos x="19520529" y="4850231"/>
                            </a:cxn>
                            <a:cxn ang="0">
                              <a:pos x="8780679" y="17841427"/>
                            </a:cxn>
                            <a:cxn ang="0">
                              <a:pos x="22452173" y="31519376"/>
                            </a:cxn>
                            <a:cxn ang="0">
                              <a:pos x="36123697" y="17841427"/>
                            </a:cxn>
                            <a:cxn ang="0">
                              <a:pos x="19520529" y="4850231"/>
                            </a:cxn>
                            <a:cxn ang="0">
                              <a:pos x="11369101" y="36798837"/>
                            </a:cxn>
                            <a:cxn ang="0">
                              <a:pos x="31647582" y="36798837"/>
                            </a:cxn>
                            <a:cxn ang="0">
                              <a:pos x="30246095" y="42965362"/>
                            </a:cxn>
                            <a:cxn ang="0">
                              <a:pos x="36138011" y="54625976"/>
                            </a:cxn>
                            <a:cxn ang="0">
                              <a:pos x="0" y="54625976"/>
                            </a:cxn>
                            <a:cxn ang="0">
                              <a:pos x="5734618" y="41248478"/>
                            </a:cxn>
                            <a:cxn ang="0">
                              <a:pos x="11369101" y="36798837"/>
                            </a:cxn>
                          </a:cxnLst>
                          <a:rect l="0" t="0" r="0" b="0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7.15pt;margin-top:83.2pt;height:9.35pt;width:9.55pt;z-index:251654144;v-text-anchor:middle-center;mso-width-relative:page;mso-height-relative:page;" fillcolor="#5270AF" filled="t" stroked="f" coordsize="3909,3818" o:gfxdata="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Q77/DNsAAAALAQAADwAAAAAAAAABACAAAAAi&#10;AAAAZHJzL2Rvd25yZXYueG1sUEsBAhQAFAAAAAgAh07iQDiQj+QmBwAANhwAAA4AAAAAAAAAAQAg&#10;AAAAKgEAAGRycy9lMm9Eb2MueG1sUEsFBgAAAAAGAAYAWQEAAMIKAAAAAA==&#10;" path="m3129,3781c2698,3781,2350,3432,2350,3001c2350,2571,2698,2221,3129,2221c3560,2221,3909,2571,3909,3001c3909,3432,3560,3781,3129,3781xm3552,3262c3337,3085,3337,3085,3337,3085c3312,3063,3279,3056,3249,3064c3342,2926,3323,2736,3196,2620c3057,2493,2840,2502,2712,2641c2650,2708,2619,2796,2623,2887c2627,2979,2666,3063,2733,3125c2801,3187,2888,3218,2980,3215c3054,3211,3124,3185,3180,3138c3175,3169,3185,3202,3210,3224c3425,3401,3425,3401,3425,3401c3463,3436,3523,3433,3558,3395c3593,3357,3591,3297,3552,3262xm2826,3023c2743,2947,2737,2817,2814,2734c2890,2651,3020,2645,3103,2722c3143,2759,3167,2809,3169,2864c3171,2918,3152,2971,3116,3011c3039,3094,2909,3100,2826,3023xm1570,2494c881,2494,323,1936,323,1247c323,558,881,0,1570,0c2259,0,2817,558,2817,1247c2817,1936,2259,2494,1570,2494xm1365,339c983,476,1451,962,614,1247c614,1775,1042,2203,1570,2203c2098,2203,2526,1775,2526,1247c2039,846,1221,1031,1365,339xm795,2572c2213,2572,2213,2572,2213,2572c2151,2703,2115,2849,2115,3003c2115,3338,2278,3633,2527,3818c0,3818,0,3818,0,3818c401,2883,401,2883,401,2883c401,2883,487,2572,795,2572xe">
                <v:path o:connectlocs="44747079,54096608;33606783,42936755;44747079,31776932;55901659,42936755;44747079,54096608;50796292,46671004;47721634,44138589;46463161,43838138;45705209,37485621;38783656,37786072;37510870,41305723;39083968,44710883;42616267,45998569;45476404,44896875;45905417,46127316;48980106,48659763;50882082,48573911;50796292,46671004;40413948,43251524;40242337,39116653;44375260,38944980;45319107,40976634;44561154,43079851;40413948,43251524;22452173,35682855;4619129,17841427;22452173,0;40285217,17841427;22452173,35682855;19520529,4850231;8780679,17841427;22452173,31519376;36123697,17841427;19520529,4850231;11369101,36798837;31647582,36798837;30246095,42965362;36138011,54625976;0,54625976;5734618,41248478;11369101,36798837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1071880</wp:posOffset>
                </wp:positionV>
                <wp:extent cx="74930" cy="127635"/>
                <wp:effectExtent l="19050" t="0" r="20320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2.55pt;margin-top:84.4pt;height:10.05pt;width:5.9pt;z-index:251661312;v-text-anchor:middle;mso-width-relative:page;mso-height-relative:page;" fillcolor="#5270AF" filled="t" stroked="f" coordsize="559792,955625" o:gfxdata="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ZU4hLWAAAACQEAAA8AAAAAAAAAAQAgAAAAIgAAAGRycy9kb3ducmV2Lnht&#10;bFBLAQIUABQAAAAIAIdO4kAZUDhHGAMAAD0IAAAOAAAAAAAAAAEAIAAAACUBAABkcnMvZTJvRG9j&#10;LnhtbFBLBQYAAAAABgAGAFkBAACv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641350</wp:posOffset>
                </wp:positionV>
                <wp:extent cx="2000250" cy="624840"/>
                <wp:effectExtent l="0" t="0" r="0" b="0"/>
                <wp:wrapNone/>
                <wp:docPr id="2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178-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____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-1448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shuhao1229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25.5pt;margin-top:50.5pt;height:49.2pt;width:157.5pt;z-index:251658240;mso-width-relative:page;mso-height-relative:page;" filled="f" stroked="f" coordsize="21600,21600" o:gfxdata="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CsgvbVAAAACwEAAA8AAAAAAAAAAQAgAAAAIgAAAGRycy9kb3ducmV2LnhtbFBLAQIU&#10;ABQAAAAIAIdO4kCWnAyLvQEAAEw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178-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____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-1448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shuhao1229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781685</wp:posOffset>
                </wp:positionV>
                <wp:extent cx="139065" cy="130810"/>
                <wp:effectExtent l="0" t="0" r="0" b="254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08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rect l="0" t="0" r="0" b="0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pt;margin-top:61.55pt;height:10.3pt;width:10.95pt;z-index:251660288;v-text-anchor:middle;mso-width-relative:page;mso-height-relative:page;" fillcolor="#5270AF" filled="t" stroked="f" coordsize="1993900,1873250" o:gfxdata="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794385</wp:posOffset>
                </wp:positionV>
                <wp:extent cx="114300" cy="114300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1233750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12330381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6.55pt;margin-top:62.55pt;height:9pt;width:9pt;z-index:251659264;v-text-anchor:middle;mso-width-relative:page;mso-height-relative:page;" fillcolor="#5270AF" filled="t" stroked="f" coordsize="5581,5581" o:gfxdata="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1038860</wp:posOffset>
                </wp:positionV>
                <wp:extent cx="114300" cy="118110"/>
                <wp:effectExtent l="0" t="0" r="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6.55pt;margin-top:81.8pt;height:9.3pt;width:9pt;z-index:251658240;v-text-anchor:middle;mso-width-relative:page;mso-height-relative:page;" fillcolor="#5270AF" filled="t" stroked="f" coordsize="90,93" o:gfxdata="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akR99dgAAAAL&#10;AQAADwAAAAAAAAABACAAAAAiAAAAZHJzL2Rvd25yZXYueG1sUEsBAhQAFAAAAAgAh07iQJx0unSP&#10;BAAA2RwAAA4AAAAAAAAAAQAgAAAAJwEAAGRycy9lMm9Eb2MueG1sUEsFBgAAAAAGAAYAWQEAACgI&#10;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641350</wp:posOffset>
                </wp:positionV>
                <wp:extent cx="824865" cy="624840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杭州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9.5pt;margin-top:50.5pt;height:49.2pt;width:64.95pt;z-index:251657216;mso-width-relative:page;mso-height-relative:page;" filled="f" stroked="f" coordsize="21600,21600" o:gfxdata="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oZ9/1wAAAAoBAAAPAAAAAAAAAAEAIAAAACIAAABkcnMvZG93bnJldi54bWxQSwEC&#10;FAAUAAAACACHTuJAp0kLLbwBAABL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12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-921385</wp:posOffset>
                </wp:positionV>
                <wp:extent cx="7591425" cy="10720070"/>
                <wp:effectExtent l="0" t="0" r="9525" b="50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72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55pt;height:844.1pt;width:597.75pt;z-index:-251661312;v-text-anchor:middle;mso-width-relative:page;mso-height-relative:page;" fillcolor="#FFFFFF [3212]" filled="t" stroked="f" coordsize="21600,21600" o:gfxdata="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eBh2fYAAAADwEAAA8AAAAAAAAAAQAgAAAA&#10;IgAAAGRycy9kb3ducmV2LnhtbFBLAQIUABQAAAAIAIdO4kCdJ2D/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1795145</wp:posOffset>
                </wp:positionV>
                <wp:extent cx="6677660" cy="875665"/>
                <wp:effectExtent l="0" t="0" r="0" b="0"/>
                <wp:wrapNone/>
                <wp:docPr id="3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2709545"/>
                          <a:ext cx="6677660" cy="87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.09 - 20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.06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大连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东软信息学院                     数字媒体技术专业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660" w:hanging="660" w:hangingChars="300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主修：W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eb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程序基础、产品创意设计、软件工程、数据结构、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C#程序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 (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专业排名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前3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%)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pt;margin-top:141.35pt;height:68.95pt;width:525.8pt;z-index:251669504;mso-width-relative:page;mso-height-relative:page;" filled="f" stroked="f" coordsize="21600,21600" o:gfxdata="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xlyidkAAAALAQAADwAAAAAAAAABACAAAAAiAAAA&#10;ZHJzL2Rvd25yZXYueG1sUEsBAhQAFAAAAAgAh07iQHQdMHPNAQAAVQ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.09 - 20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 xml:space="preserve">.06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大连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东软信息学院                     数字媒体技术专业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660" w:hanging="660" w:hangingChars="300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主修：W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eb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程序基础、产品创意设计、软件工程、数据结构、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C#程序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 (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专业排名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前3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1328420</wp:posOffset>
                </wp:positionV>
                <wp:extent cx="6684645" cy="396240"/>
                <wp:effectExtent l="0" t="0" r="1905" b="635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6240"/>
                          <a:chOff x="7669" y="4264"/>
                          <a:chExt cx="10527" cy="624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669" y="4264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0" name="矩形 7"/>
                        <wps:cNvSpPr/>
                        <wps:spPr>
                          <a:xfrm>
                            <a:off x="7764" y="4816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48.2pt;margin-top:104.6pt;height:31.2pt;width:526.35pt;z-index:251667456;mso-width-relative:page;mso-height-relative:page;" coordorigin="7669,4264" coordsize="10527,624" o:gfxdata="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Kjv&#10;Qy3cAAAACwEAAA8AAAAAAAAAAQAgAAAAIgAAAGRycy9kb3ducmV2LnhtbFBLAQIUABQAAAAIAIdO&#10;4kCRxzeVPAMAADkIAAAOAAAAAAAAAAEAIAAAACsBAABkcnMvZTJvRG9jLnhtbFBLBQYAAAAABgAG&#10;AFkBAADZBgAAAAA=&#10;">
                <o:lock v:ext="edit" aspectratio="f"/>
                <v:line id="直接连接符 37" o:spid="_x0000_s1026" o:spt="20" style="position:absolute;left:7775;top:485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69;top:4264;height:495;width:206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rect id="矩形 7" o:spid="_x0000_s1026" o:spt="1" style="position:absolute;left:7764;top:4816;height:72;width:1230;v-text-anchor:middle;" fillcolor="#5270AF" filled="t" stroked="f" coordsize="21600,21600" o:gfxdata="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AYc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438785</wp:posOffset>
                </wp:positionV>
                <wp:extent cx="781050" cy="45720"/>
                <wp:effectExtent l="0" t="0" r="0" b="11430"/>
                <wp:wrapNone/>
                <wp:docPr id="26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43.35pt;margin-top:34.55pt;height:3.6pt;width:61.5pt;z-index:251670528;v-text-anchor:middle;mso-width-relative:page;mso-height-relative:page;" fillcolor="#5270AF" filled="t" stroked="f" coordsize="21600,21600" o:gfxdata="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QLkxDaAAAACAEAAA8AAAAAAAAAAQAgAAAAIgAAAGRycy9kb3ducmV2LnhtbFBL&#10;AQIUABQAAAAIAIdO4kCF2gvtuwEAAEI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-709295</wp:posOffset>
                </wp:positionV>
                <wp:extent cx="7569835" cy="351155"/>
                <wp:effectExtent l="0" t="0" r="12065" b="10795"/>
                <wp:wrapNone/>
                <wp:docPr id="25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351155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90pt;margin-top:-55.85pt;height:27.65pt;width:596.05pt;z-index:251662336;v-text-anchor:middle;mso-width-relative:page;mso-height-relative:page;" fillcolor="#5270AF" filled="t" stroked="f" coordsize="21600,21600" o:gfxdata="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KtYvX3QAAAA4BAAAPAAAAAAAAAAEAIAAAACIAAABkcnMvZG93bnJldi54bWxQ&#10;SwECFAAUAAAACACHTuJAoSH3r7kBAABEAwAADgAAAAAAAAABACAAAAAsAQAAZHJzL2Uyb0RvYy54&#10;bWxQSwUGAAAAAAYABgBZAQAAV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-662305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34" cy="257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65pt;margin-top:-52.15pt;height:20.3pt;width:20.3pt;z-index:251663360;v-text-anchor:middle;mso-width-relative:page;mso-height-relative:page;" fillcolor="#FFFFFF" filled="t" stroked="f" coordsize="900473,900473" o:gfxdata="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3tlkf2gAAAA4BAAAPAAAAAAAA&#10;AAEAIAAAACIAAABkcnMvZG93bnJldi54bWxQSwECFAAUAAAACACHTuJA12SMMC0DAACeCAAADgAA&#10;AAAAAAABACAAAAApAQAAZHJzL2Uyb0RvYy54bWxQSwUGAAAAAAYABgBZAQAAyAYA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-690245</wp:posOffset>
                </wp:positionV>
                <wp:extent cx="3298825" cy="365760"/>
                <wp:effectExtent l="0" t="0" r="0" b="0"/>
                <wp:wrapNone/>
                <wp:docPr id="3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-53.5pt;margin-top:-54.35pt;height:28.8pt;width:259.75pt;z-index:251664384;mso-width-relative:page;mso-height-relative:page;" filled="f" stroked="f" coordsize="21600,21600" o:gfxdata="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q/XOXZAAAADQEAAA8AAAAAAAAAAQAgAAAAIgAAAGRycy9kb3du&#10;cmV2LnhtbFBLAQIUABQAAAAIAIdO4kA/6eGXxQEAAFc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5017770</wp:posOffset>
                </wp:positionV>
                <wp:extent cx="6684645" cy="395605"/>
                <wp:effectExtent l="0" t="0" r="40005" b="4445"/>
                <wp:wrapNone/>
                <wp:docPr id="14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144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文本框 85"/>
                        <wps:cNvSpPr txBox="1"/>
                        <wps:spPr>
                          <a:xfrm>
                            <a:off x="5897" y="14030"/>
                            <a:ext cx="207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bookmarkStart w:id="0" w:name="_Hlk18442489"/>
                              <w:bookmarkStart w:id="1" w:name="_Hlk18442490"/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项目经验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46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54pt;margin-top:395.1pt;height:31.15pt;width:526.35pt;z-index:251676672;mso-width-relative:page;mso-height-relative:page;" coordorigin="5897,14030" coordsize="10527,623" o:gfxdata="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ABkaxDdAAAADAEAAA8AAAAAAAAAAQAgAAAAIgAAAGRycy9kb3ducmV2LnhtbFBLAQIUABQAAAAI&#10;AIdO4kA1NY0qPgMAAEIIAAAOAAAAAAAAAAEAIAAAACwBAABkcnMvZTJvRG9jLnhtbFBLBQYAAAAA&#10;BgAGAFkBAADcBgAAAAA=&#10;">
                <o:lock v:ext="edit" aspectratio="f"/>
                <v:line id="直接连接符 41" o:spid="_x0000_s1026" o:spt="20" style="position:absolute;left:6003;top:14616;height:0;width:10421;" filled="f" stroked="t" coordsize="21600,21600" o:gfxdata="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i+V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5" o:spid="_x0000_s1026" o:spt="202" type="#_x0000_t202" style="position:absolute;left:5897;top:14030;height:495;width:2070;" filled="f" stroked="f" coordsize="21600,21600" o:gfxdata="UEsDBAoAAAAAAIdO4kAAAAAAAAAAAAAAAAAEAAAAZHJzL1BLAwQUAAAACACHTuJA3pevLL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68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bookmarkStart w:id="0" w:name="_Hlk18442489"/>
                        <w:bookmarkStart w:id="1" w:name="_Hlk18442490"/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项目经验</w:t>
                        </w:r>
                        <w:bookmarkEnd w:id="0"/>
                        <w:bookmarkEnd w:id="1"/>
                      </w:p>
                    </w:txbxContent>
                  </v:textbox>
                </v:shape>
                <v:rect id="矩形 19" o:spid="_x0000_s1026" o:spt="1" style="position:absolute;left:5992;top:14581;height:72;width:1230;v-text-anchor:middle;" fillcolor="#5270AF" filled="t" stroked="f" coordsize="21600,21600" o:gfxdata="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gr5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5500370</wp:posOffset>
                </wp:positionV>
                <wp:extent cx="7642860" cy="786765"/>
                <wp:effectExtent l="0" t="0" r="0" b="0"/>
                <wp:wrapNone/>
                <wp:docPr id="140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ind w:firstLine="700" w:firstLineChars="250"/>
                              <w:rPr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>项目名称：我厨 ( 仿我厨 WebApp ) React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(已上线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"http://39.106.161.170:8000"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39.106.161.170:8000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8.15pt;margin-top:433.1pt;height:61.95pt;width:601.8pt;z-index:251713536;mso-width-relative:page;mso-height-relative:page;" filled="f" stroked="f" coordsize="21600,21600" o:gfxdata="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n+XSDaAAAADQEAAA8AAAAAAAAAAQAgAAAAIgAAAGRycy9kb3ducmV2&#10;LnhtbFBLAQIUABQAAAAIAIdO4kA+/KwIwQEAAEs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ind w:firstLine="700" w:firstLineChars="250"/>
                        <w:rPr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>项目名称：我厨 ( 仿我厨 WebApp ) React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(已上线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"http://39.106.161.170:8000"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39.106.161.170:8000</w:t>
                      </w:r>
                      <w:r>
                        <w:rPr>
                          <w:rStyle w:val="7"/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paragraph">
                  <wp:posOffset>5730240</wp:posOffset>
                </wp:positionV>
                <wp:extent cx="7573645" cy="3639820"/>
                <wp:effectExtent l="0" t="0" r="0" b="0"/>
                <wp:wrapNone/>
                <wp:docPr id="4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3645" cy="363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项目周期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019.05~2019.08 </w:t>
                            </w:r>
                          </w:p>
                          <w:p>
                            <w:pPr>
                              <w:pStyle w:val="4"/>
                              <w:spacing w:before="31" w:beforeLines="10" w:beforeAutospacing="0" w:after="46" w:afterLines="15" w:afterAutospacing="0" w:line="38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我厨是致力于提供都市餐桌一站式解决方案，集选菜、买菜、送菜于一体的网上菜市场购物软件的移动生鲜电商。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项目职责(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个人开发)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从0开始使用React-router完成项目根路由以及分路由的配置，并设置重定向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首页、分类页、购物车、详情页等主要模块组件以及功能的实现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使用R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edux/React-Redux 实现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注册登陆、购物车、详情页面的状态管理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项目开发中的b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，阿里云服务器上线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1347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应用技术：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40" w:lineRule="exact"/>
                              <w:ind w:left="1260" w:firstLine="42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使用A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nt Design Mobile里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的提示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对话框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，活动性指示器完成全选删除购物车的提示信息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40" w:lineRule="exact"/>
                              <w:ind w:left="1260" w:firstLine="4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使用声明式导航完成注册，登陆组件的跳转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40" w:lineRule="exact"/>
                              <w:ind w:left="1260" w:firstLine="4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使用(动态路由方式传参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编程式导航实现D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etail详情页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的跳转，及实现未登录状态的路由拦截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40" w:lineRule="exact"/>
                              <w:ind w:left="1260" w:firstLine="4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使用s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essionStorage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记录用户的登陆与否状态，同时记录了购物车的商品信息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40" w:lineRule="exact"/>
                              <w:ind w:left="1260" w:firstLine="4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使用S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wiper组件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库完成D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etail页面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内的轮播实现，同时实现商品列表轮滑动效果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40" w:lineRule="exact"/>
                              <w:ind w:left="1260" w:firstLine="4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left="267" w:firstLine="770" w:firstLineChars="3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40" w:lineRule="exact"/>
                              <w:ind w:left="420" w:firstLine="660" w:firstLineChars="30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100.8pt;margin-top:451.2pt;height:286.6pt;width:596.35pt;z-index:251624448;mso-width-relative:page;mso-height-relative:page;" filled="f" stroked="f" coordsize="21600,21600" o:gfxdata="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o32S12gAAAA0BAAAPAAAAAAAAAAEAIAAAACIAAABkcnMvZG93bnJl&#10;di54bWxQSwECFAAUAAAACACHTuJAQs4vOMIBAABL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项目周期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019.05~2019.08 </w:t>
                      </w:r>
                    </w:p>
                    <w:p>
                      <w:pPr>
                        <w:pStyle w:val="4"/>
                        <w:spacing w:before="31" w:beforeLines="10" w:beforeAutospacing="0" w:after="46" w:afterLines="15" w:afterAutospacing="0" w:line="38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我厨是致力于提供都市餐桌一站式解决方案，集选菜、买菜、送菜于一体的网上菜市场购物软件的移动生鲜电商。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项目职责(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个人开发)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从0开始使用React-router完成项目根路由以及分路由的配置，并设置重定向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封装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首页、分类页、购物车、详情页等主要模块组件以及功能的实现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使用R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edux/React-Redux 实现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注册登陆、购物车、详情页面的状态管理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项目开发中的b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，阿里云服务器上线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1347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应用技术：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40" w:lineRule="exact"/>
                        <w:ind w:left="1260" w:firstLine="42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使用A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nt Design Mobile里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的提示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对话框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，活动性指示器完成全选删除购物车的提示信息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40" w:lineRule="exact"/>
                        <w:ind w:left="1260" w:firstLine="42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使用声明式导航完成注册，登陆组件的跳转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40" w:lineRule="exact"/>
                        <w:ind w:left="1260" w:firstLine="42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使用(动态路由方式传参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编程式导航实现D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etail详情页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的跳转，及实现未登录状态的路由拦截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40" w:lineRule="exact"/>
                        <w:ind w:left="1260" w:firstLine="42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使用s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essionStorage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记录用户的登陆与否状态，同时记录了购物车的商品信息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40" w:lineRule="exact"/>
                        <w:ind w:left="1260" w:firstLine="42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使用S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wiper组件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库完成D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etail页面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内的轮播实现，同时实现商品列表轮滑动效果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40" w:lineRule="exact"/>
                        <w:ind w:left="1260" w:firstLine="42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left="267" w:firstLine="770" w:firstLineChars="3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62" w:afterLines="20" w:afterAutospacing="0" w:line="340" w:lineRule="exact"/>
                        <w:ind w:left="420" w:firstLine="660" w:firstLineChars="30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2699385</wp:posOffset>
                </wp:positionV>
                <wp:extent cx="6517005" cy="2337435"/>
                <wp:effectExtent l="0" t="0" r="0" b="5715"/>
                <wp:wrapNone/>
                <wp:docPr id="4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710" cy="233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精通H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TML5/CSS前端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布局，熟练使用常见移动端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，如r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em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，响应式布局；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熟练使用原生J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avaScript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，熟练使用E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、E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新特性；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熟练运用R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eact.js开发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，有基于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React-router+redux+react-redux的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项目开发经验；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熟练运用V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ue.js框架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开发，有基于v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ue+vue-router+vuex单页面项目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开发经验；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npm包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，g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it代码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管理工具，熟悉w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ebpack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gulp等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前端资源模块化管理工具；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熟悉S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wiper/ Mint-ui/ElementUI/AntDesign等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常见的主流第三方U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I组件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库；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了解J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sonp和配置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反向代理n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ginx解决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跨域问题；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了解M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VVM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、M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VC框架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CommonJS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、r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equireJS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模块管理规范，了解常见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Web性能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了解n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odejs+express框架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，了解m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ongoDB和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ysql数据库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的基本命令；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7.9pt;margin-top:212.55pt;height:184.05pt;width:513.15pt;z-index:251679744;mso-width-relative:page;mso-height-relative:page;" filled="f" stroked="f" coordsize="21600,21600" o:gfxdata="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tvWg2QAAAAsBAAAPAAAAAAAAAAEAIAAAACIAAABkcnMvZG93bnJldi54&#10;bWxQSwECFAAUAAAACACHTuJAy0pbMcABAABL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精通H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TML5/CSS前端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布局，熟练使用常见移动端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，如r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em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，响应式布局；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熟练使用原生J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avaScript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，熟练使用E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、E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新特性；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熟练运用R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eact.js开发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，有基于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React-router+redux+react-redux的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项目开发经验；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熟练运用V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ue.js框架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开发，有基于v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ue+vue-router+vuex单页面项目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开发经验；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npm包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，g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it代码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管理工具，熟悉w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ebpack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gulp等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前端资源模块化管理工具；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熟悉S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wiper/ Mint-ui/ElementUI/AntDesign等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常见的主流第三方U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I组件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库；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了解J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sonp和配置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反向代理n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ginx解决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跨域问题；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了解M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VVM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、M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VC框架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CommonJS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、r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equireJS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模块管理规范，了解常见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Web性能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了解n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odejs+express框架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，了解m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ongoDB和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ysql数据库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的基本命令；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607695</wp:posOffset>
                </wp:positionV>
                <wp:extent cx="139065" cy="109855"/>
                <wp:effectExtent l="0" t="0" r="0" b="2349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9"/>
                          </a:avLst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63" type="#_x0000_t63" style="position:absolute;left:0pt;margin-left:295.85pt;margin-top:47.85pt;height:8.65pt;width:10.95pt;z-index:251590656;v-text-anchor:middle;mso-width-relative:page;mso-height-relative:page;" fillcolor="#5270AF" filled="t" stroked="f" coordsize="21600,21600" o:gfxdata="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w7b5fXAAAACgEAAA8A&#10;AAAAAAAAAQAgAAAAIgAAAGRycy9kb3ducmV2LnhtbFBLAQIUABQAAAAIAIdO4kCOEjXQ3wEAAKQD&#10;AAAOAAAAAAAAAAEAIAAAACYBAABkcnMvZTJvRG9jLnhtbFBLBQYAAAAABgAGAFkBAAB3BQAAAAA=&#10;" adj="5390,24991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2265680</wp:posOffset>
                </wp:positionV>
                <wp:extent cx="6684645" cy="395605"/>
                <wp:effectExtent l="0" t="0" r="40005" b="4445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9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48.2pt;margin-top:178.4pt;height:31.15pt;width:526.35pt;z-index:251653120;mso-width-relative:page;mso-height-relative:page;" coordorigin="7669,6248" coordsize="10527,623" o:gfxdata="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p978&#10;2dsAAAALAQAADwAAAAAAAAABACAAAAAiAAAAZHJzL2Rvd25yZXYueG1sUEsBAhQAFAAAAAgAh07i&#10;QNFuFtU8AwAAOggAAA4AAAAAAAAAAQAgAAAAKgEAAGRycy9lMm9Eb2MueG1sUEsFBgAAAAAGAAYA&#10;WQEAANgGAAAAAA==&#10;">
                <o:lock v:ext="edit" aspectratio="f"/>
                <v:line id="直接连接符 38" o:spid="_x0000_s1026" o:spt="20" style="position:absolute;left:7775;top:683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495;width:206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专业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rect id="矩形 10" o:spid="_x0000_s1026" o:spt="1" style="position:absolute;left:7764;top:6799;height:72;width:1230;v-text-anchor:middle;" fillcolor="#5270AF" filled="t" stroked="f" coordsize="21600,21600" o:gfxdata="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6se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-1264920</wp:posOffset>
                </wp:positionH>
                <wp:positionV relativeFrom="paragraph">
                  <wp:posOffset>-765810</wp:posOffset>
                </wp:positionV>
                <wp:extent cx="7437755" cy="1062355"/>
                <wp:effectExtent l="0" t="0" r="0" b="4445"/>
                <wp:wrapNone/>
                <wp:docPr id="14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549" cy="10625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firstLine="1321" w:firstLineChars="55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攻克难点：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before="0" w:beforeAutospacing="0" w:after="62" w:afterLines="20" w:afterAutospacing="0" w:line="320" w:lineRule="exact"/>
                              <w:ind w:left="2035" w:hanging="357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解决首页、详情页引用Swiper库实现轮播带来的问题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before="0" w:beforeAutospacing="0" w:after="62" w:afterLines="20" w:afterAutospacing="0" w:line="320" w:lineRule="exact"/>
                              <w:ind w:left="2035" w:hanging="35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使用React高阶组件withRouter，进行与由Route包裹的组件通信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before="0" w:beforeAutospacing="0" w:after="62" w:afterLines="20" w:afterAutospacing="0" w:line="320" w:lineRule="exact"/>
                              <w:ind w:left="2035" w:hanging="35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应用redux状态管理 购物车的全选/单选/结算/删除的状态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99.6pt;margin-top:-60.3pt;height:83.65pt;width:585.65pt;z-index:251642880;mso-width-relative:page;mso-height-relative:page;" filled="f" stroked="f" coordsize="21600,21600" o:gfxdata="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om1U2QAAAAwBAAAPAAAAAAAAAAEAIAAAACIAAABkcnMvZG93bnJl&#10;di54bWxQSwECFAAUAAAACACHTuJAYYyQjsMBAABM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firstLine="1321" w:firstLineChars="55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攻克难点：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before="0" w:beforeAutospacing="0" w:after="62" w:afterLines="20" w:afterAutospacing="0" w:line="320" w:lineRule="exact"/>
                        <w:ind w:left="2035" w:hanging="357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解决首页、详情页引用Swiper库实现轮播带来的问题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before="0" w:beforeAutospacing="0" w:after="62" w:afterLines="20" w:afterAutospacing="0" w:line="320" w:lineRule="exact"/>
                        <w:ind w:left="2035" w:hanging="357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使用React高阶组件withRouter，进行与由Route包裹的组件通信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before="0" w:beforeAutospacing="0" w:after="62" w:afterLines="20" w:afterAutospacing="0" w:line="320" w:lineRule="exact"/>
                        <w:ind w:left="2035" w:hanging="357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应用redux状态管理 购物车的全选/单选/结算/删除的状态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-1396365</wp:posOffset>
                </wp:positionH>
                <wp:positionV relativeFrom="paragraph">
                  <wp:posOffset>148590</wp:posOffset>
                </wp:positionV>
                <wp:extent cx="7642860" cy="786765"/>
                <wp:effectExtent l="0" t="0" r="0" b="0"/>
                <wp:wrapNone/>
                <wp:docPr id="35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ind w:left="420" w:firstLine="700" w:firstLineChars="250"/>
                              <w:rPr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>项目名称：猫眼 ( 仿猫眼 WebApp ) React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(已上线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"http://39.106.161.170:8000"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39.106.161.170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109.95pt;margin-top:11.7pt;height:61.95pt;width:601.8pt;z-index:251632640;mso-width-relative:page;mso-height-relative:page;" filled="f" stroked="f" coordsize="21600,21600" o:gfxdata="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ZYPAnZAAAACwEAAA8AAAAAAAAAAQAgAAAAIgAAAGRycy9kb3ducmV2&#10;LnhtbFBLAQIUABQAAAAIAIdO4kCnxgf8wgEAAE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ind w:left="420" w:firstLine="700" w:firstLineChars="250"/>
                        <w:rPr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>项目名称：猫眼 ( 仿猫眼 WebApp ) React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(已上线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"http://39.106.161.170:8000"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39.106.161.170</w:t>
                      </w:r>
                      <w:r>
                        <w:rPr>
                          <w:rStyle w:val="7"/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6783705</wp:posOffset>
                </wp:positionV>
                <wp:extent cx="6316980" cy="1759585"/>
                <wp:effectExtent l="0" t="0" r="0" b="0"/>
                <wp:wrapNone/>
                <wp:docPr id="54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088" cy="175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1、熟悉React中的高阶函数、高阶组件封装组件，并了解其原理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2、加深理解r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edux和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eact-redux以及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uex的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工作流程，以及他们优势与区别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3、加深理解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React中的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ontext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、发布订阅者模式处理非父子组件通信的解决方案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、加深理解V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的组件通信方式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、V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底层W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ebpack封装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二次开发的意义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、解决了一些常见移动端布局兼容性问题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2.35pt;margin-top:534.15pt;height:138.55pt;width:497.4pt;z-index:251772928;mso-width-relative:page;mso-height-relative:page;" filled="f" stroked="f" coordsize="21600,21600" o:gfxdata="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YymQ/ZAAAADQEAAA8AAAAAAAAAAQAgAAAAIgAAAGRycy9kb3ducmV2&#10;LnhtbFBLAQIUABQAAAAIAIdO4kCD7k4NwgEAAEs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1、熟悉React中的高阶函数、高阶组件封装组件，并了解其原理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2、加深理解r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edux和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eact-redux以及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uex的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工作流程，以及他们优势与区别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3、加深理解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React中的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ontext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、发布订阅者模式处理非父子组件通信的解决方案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、加深理解V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eact间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的组件通信方式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5、理解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、V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ue基于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底层W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ebpack封装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二次开发的意义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、解决了一些常见移动端布局兼容性问题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6360795</wp:posOffset>
                </wp:positionV>
                <wp:extent cx="6684645" cy="379730"/>
                <wp:effectExtent l="0" t="0" r="40005" b="1270"/>
                <wp:wrapNone/>
                <wp:docPr id="50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51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文本框 82"/>
                        <wps:cNvSpPr txBox="1"/>
                        <wps:spPr>
                          <a:xfrm>
                            <a:off x="5897" y="11708"/>
                            <a:ext cx="2072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项目收获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53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52.8pt;margin-top:500.85pt;height:29.9pt;width:526.35pt;z-index:251742208;mso-width-relative:page;mso-height-relative:page;" coordorigin="5897,11708" coordsize="10527,598" o:gfxdata="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I9j&#10;R6fcAAAADgEAAA8AAAAAAAAAAQAgAAAAIgAAAGRycy9kb3ducmV2LnhtbFBLAQIUABQAAAAIAIdO&#10;4kBBiu6rPAMAAD4IAAAOAAAAAAAAAAEAIAAAACsBAABkcnMvZTJvRG9jLnhtbFBLBQYAAAAABgAG&#10;AFkBAADZBgAAAAA=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4XfvSr0AAADb&#10;AAAADwAAAGRycy9kb3ducmV2LnhtbEWPwW7CMBBE75X4B2uRuIGTQhFNMRyoKrhQBPQDVvGSRLXX&#10;wXYh9OtrJKQeRzPzRjNfdtaIC/nQOFaQjzIQxKXTDVcKvo4fwxmIEJE1Gsek4EYBlove0xwL7a68&#10;p8shViJBOBSooI6xLaQMZU0Ww8i1xMk7OW8xJukrqT1eE9wa+ZxlU2mx4bRQY0urmsrvw49VYLem&#10;O28mv6+33dHYz1O5fvdmrNSgn2dvICJ18T/8aG+0gpcc7l/S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d+9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495;width:207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项目收获</w:t>
                        </w:r>
                      </w:p>
                    </w:txbxContent>
                  </v:textbox>
                </v:shape>
                <v:rect id="矩形 16" o:spid="_x0000_s1026" o:spt="1" style="position:absolute;left:5992;top:12234;height:72;width:1230;v-text-anchor:middle;" fillcolor="#5270AF" filled="t" stroked="f" coordsize="21600,21600" o:gfxdata="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Y6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-1271905</wp:posOffset>
                </wp:positionH>
                <wp:positionV relativeFrom="paragraph">
                  <wp:posOffset>3978275</wp:posOffset>
                </wp:positionV>
                <wp:extent cx="7339965" cy="2406650"/>
                <wp:effectExtent l="0" t="0" r="0" b="0"/>
                <wp:wrapNone/>
                <wp:docPr id="161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965" cy="240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项目周期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019.01~2019.04</w:t>
                            </w:r>
                          </w:p>
                          <w:p>
                            <w:pPr>
                              <w:pStyle w:val="4"/>
                              <w:spacing w:before="31" w:beforeLines="10" w:beforeAutospacing="0" w:after="31" w:afterLines="10" w:afterAutospacing="0" w:line="38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小米公司创办的一个消费类物联网平台小米商城。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907" w:firstLine="480" w:firstLine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项目职责(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团队协作)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请求数据，下拉刷新，更新列表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封装底部选项卡组件，和导航栏组件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1347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应用技术：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46" w:afterLines="15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ex判断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异步数据的状态，使用缓存数据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46" w:afterLines="15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etter-Scroll实现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首页中的拖动滚动、懒加载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46" w:afterLines="15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min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t-ui 组件库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封装加载提示框组件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100.15pt;margin-top:313.25pt;height:189.5pt;width:577.95pt;z-index:251588608;mso-width-relative:page;mso-height-relative:page;" filled="f" stroked="f" coordsize="21600,21600" o:gfxdata="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RyxHfXAAAADQEAAA8AAAAAAAAAAQAgAAAAIgAAAGRycy9kb3ducmV2&#10;LnhtbFBLAQIUABQAAAAIAIdO4kDRQmGNxAEAAEw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项目周期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019.01~2019.04</w:t>
                      </w:r>
                    </w:p>
                    <w:p>
                      <w:pPr>
                        <w:pStyle w:val="4"/>
                        <w:spacing w:before="31" w:beforeLines="10" w:beforeAutospacing="0" w:after="31" w:afterLines="10" w:afterAutospacing="0" w:line="38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小米公司创办的一个消费类物联网平台小米商城。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907" w:firstLine="480" w:firstLine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项目职责(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团队协作)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请求数据，下拉刷新，更新列表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封装底部选项卡组件，和导航栏组件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1347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应用技术：</w:t>
                      </w:r>
                    </w:p>
                    <w:p>
                      <w:pPr>
                        <w:pStyle w:val="4"/>
                        <w:spacing w:before="0" w:beforeAutospacing="0" w:after="46" w:afterLines="15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ex判断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异步数据的状态，使用缓存数据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46" w:afterLines="15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etter-Scroll实现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首页中的拖动滚动、懒加载</w:t>
                      </w:r>
                    </w:p>
                    <w:p>
                      <w:pPr>
                        <w:pStyle w:val="4"/>
                        <w:spacing w:before="0" w:beforeAutospacing="0" w:after="46" w:afterLines="15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min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t-ui 组件库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封装加载提示框组件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3738245</wp:posOffset>
                </wp:positionV>
                <wp:extent cx="7202805" cy="786765"/>
                <wp:effectExtent l="0" t="0" r="0" b="0"/>
                <wp:wrapNone/>
                <wp:docPr id="160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280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ind w:firstLine="840" w:firstLineChars="300"/>
                              <w:rPr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>项目名称：小米商城 ( 仿小米商城 WebApp ) Vue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(已上线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"http://39.106.161.170:8000"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39.106.161.170:4000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92.05pt;margin-top:294.35pt;height:61.95pt;width:567.15pt;z-index:251565056;mso-width-relative:page;mso-height-relative:page;" filled="f" stroked="f" coordsize="21600,21600" o:gfxdata="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4elOzaAAAADAEAAA8AAAAAAAAAAQAgAAAAIgAAAGRycy9kb3ducmV2&#10;LnhtbFBLAQIUABQAAAAIAIdO4kBTnlTxwQEAAEs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ind w:firstLine="840" w:firstLineChars="300"/>
                        <w:rPr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>项目名称：小米商城 ( 仿小米商城 WebApp ) Vue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(已上线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"http://39.106.161.170:8000"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39.106.161.170:4000</w:t>
                      </w:r>
                      <w:r>
                        <w:rPr>
                          <w:rStyle w:val="7"/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-1306830</wp:posOffset>
                </wp:positionH>
                <wp:positionV relativeFrom="paragraph">
                  <wp:posOffset>184785</wp:posOffset>
                </wp:positionV>
                <wp:extent cx="7504430" cy="3571240"/>
                <wp:effectExtent l="0" t="0" r="0" b="0"/>
                <wp:wrapNone/>
                <wp:docPr id="4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430" cy="357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项目周期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019.04~2019.05 </w:t>
                            </w:r>
                          </w:p>
                          <w:p>
                            <w:pPr>
                              <w:pStyle w:val="4"/>
                              <w:spacing w:before="62" w:beforeLines="20" w:beforeAutospacing="0" w:after="62" w:afterLines="20" w:afterAutospacing="0" w:line="38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猫眼是美团旗下的一家集媒体内容、在线购票、用户互动社交等服务的一站式电影互联网平台。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907" w:firstLine="480" w:firstLineChars="20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项目职责(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团队协作)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实现首页上拉刷新，上拉加载 更新数据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ed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异步处理 请求数据，根据状态使用缓存渲染列表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封装顶部导航栏，并添加吸顶效果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1347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应用技术：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Webpack封装好的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oaders进行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使用Ant Design封装上拉加载，S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wiper封装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轮播组件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webpack-dev-server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实现开发过程中实时刷新加载的效果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left="1347" w:firstLine="180" w:firstLineChar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使用c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ontext状态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树和中间人形式传参方式，解决项目中的非父子组件通信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62" w:afterLines="20" w:afterAutospacing="0" w:line="380" w:lineRule="exact"/>
                              <w:ind w:firstLine="1321" w:firstLineChars="55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攻克难点：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pacing w:before="0" w:beforeAutospacing="0" w:after="62" w:afterLines="20" w:afterAutospacing="0" w:line="3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ReactDom.findDomNode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获得轮播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的高度，计算视口高，触发吸顶效果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102.9pt;margin-top:14.55pt;height:281.2pt;width:590.9pt;z-index:251642880;mso-width-relative:page;mso-height-relative:page;" filled="f" stroked="f" coordsize="21600,21600" o:gfxdata="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uPZtz2AAAAAsBAAAPAAAAAAAAAAEAIAAAACIAAABkcnMvZG93bnJldi54&#10;bWxQSwECFAAUAAAACACHTuJAhncyusEBAABL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项目周期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019.04~2019.05 </w:t>
                      </w:r>
                    </w:p>
                    <w:p>
                      <w:pPr>
                        <w:pStyle w:val="4"/>
                        <w:spacing w:before="62" w:beforeLines="20" w:beforeAutospacing="0" w:after="62" w:afterLines="20" w:afterAutospacing="0" w:line="38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猫眼是美团旗下的一家集媒体内容、在线购票、用户互动社交等服务的一站式电影互联网平台。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907" w:firstLine="480" w:firstLineChars="20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项目职责(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团队协作)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实现首页上拉刷新，上拉加载 更新数据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ed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ux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异步处理 请求数据，根据状态使用缓存渲染列表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封装顶部导航栏，并添加吸顶效果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1347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应用技术：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Webpack封装好的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oaders进行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使用Ant Design封装上拉加载，S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wiper封装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轮播组件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webpack-dev-server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实现开发过程中实时刷新加载的效果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left="1347" w:firstLine="180" w:firstLineChar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使用c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ontext状态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树和中间人形式传参方式，解决项目中的非父子组件通信</w:t>
                      </w:r>
                    </w:p>
                    <w:p>
                      <w:pPr>
                        <w:pStyle w:val="4"/>
                        <w:spacing w:before="0" w:beforeAutospacing="0" w:after="62" w:afterLines="20" w:afterAutospacing="0" w:line="380" w:lineRule="exact"/>
                        <w:ind w:firstLine="1321" w:firstLineChars="55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攻克难点：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pacing w:before="0" w:beforeAutospacing="0" w:after="62" w:afterLines="20" w:afterAutospacing="0" w:line="3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ReactDom.findDomNode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获得轮播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的高度，计算视口高，触发吸顶效果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1914525</wp:posOffset>
                </wp:positionV>
                <wp:extent cx="6694170" cy="786765"/>
                <wp:effectExtent l="0" t="0" r="0" b="6350"/>
                <wp:wrapNone/>
                <wp:docPr id="4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098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93" w:afterLines="30" w:afterAutospacing="0" w:line="34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S Gothic" w:hAnsi="MS Gothic" w:eastAsia="MS Gothic" w:cs="MS Gothic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▸</w:t>
                            </w:r>
                            <w:r>
                              <w:rPr>
                                <w:rFonts w:hint="eastAsia" w:ascii="MS Gothic" w:hAnsi="MS Gothic" w:cs="MS Gothic" w:eastAsiaTheme="minorEastAsia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酷爱软件开发工作，有良好的业务需求理解能力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93" w:afterLines="30" w:afterAutospacing="0" w:line="340" w:lineRule="exact"/>
                              <w:ind w:left="220" w:hanging="220" w:hangingChars="10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S Gothic" w:hAnsi="MS Gothic" w:eastAsia="MS Gothic" w:cs="MS Gothic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▸</w:t>
                            </w:r>
                            <w:r>
                              <w:rPr>
                                <w:rFonts w:hint="eastAsia" w:ascii="MS Gothic" w:hAnsi="MS Gothic" w:cs="MS Gothic" w:eastAsiaTheme="minorEastAsia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喜欢逛一些技术论博客、论坛、例如掘金，C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SDN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，git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hub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关注一些前端技术公众号，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偶尔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更新自己的掘金博客(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"https://juejin.im/user/5c2de757e51d452f4d1a3e5e"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https://juejin.im/user/5c2de757e51d452f4d1a3e5e</w:t>
                            </w:r>
                            <w:r>
                              <w:rPr>
                                <w:rStyle w:val="7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93" w:afterLines="30" w:afterAutospacing="0" w:line="34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S Gothic" w:hAnsi="MS Gothic" w:eastAsia="MS Gothic" w:cs="MS Gothic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▸</w:t>
                            </w:r>
                            <w:r>
                              <w:rPr>
                                <w:rFonts w:hint="eastAsia" w:ascii="MS Gothic" w:hAnsi="MS Gothic" w:cs="MS Gothic" w:eastAsiaTheme="minorEastAsia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任务执行力强，性格活泼开朗，善于与人沟通，有良好的沟通能力，可以在团队协作中活跃团队气氛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93" w:afterLines="30" w:afterAutospacing="0" w:line="340" w:lineRule="exact"/>
                              <w:ind w:left="220" w:hanging="220" w:hangingChars="10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S Gothic" w:hAnsi="MS Gothic" w:eastAsia="MS Gothic" w:cs="MS Gothic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▸</w:t>
                            </w:r>
                            <w:r>
                              <w:rPr>
                                <w:rFonts w:hint="eastAsia" w:ascii="MS Gothic" w:hAnsi="MS Gothic" w:cs="MS Gothic" w:eastAsiaTheme="minorEastAsia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自学能力强，做事认真踏实，生活中乐于助人，能够妥善的处理周围的人际关系，无论实习还是正式工作都会恪尽职守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58.7pt;margin-top:150.75pt;height:61.95pt;width:527.1pt;z-index:251666432;mso-width-relative:page;mso-height-relative:page;" filled="f" stroked="f" coordsize="21600,21600" o:gfxdata="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hiZWrZAAAADAEAAA8AAAAAAAAAAQAgAAAAIgAAAGRycy9kb3ducmV2&#10;LnhtbFBLAQIUABQAAAAIAIdO4kDLTQ/LwgEAAE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93" w:afterLines="30" w:afterAutospacing="0" w:line="34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S Gothic" w:hAnsi="MS Gothic" w:eastAsia="MS Gothic" w:cs="MS Gothic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▸</w:t>
                      </w:r>
                      <w:r>
                        <w:rPr>
                          <w:rFonts w:hint="eastAsia" w:ascii="MS Gothic" w:hAnsi="MS Gothic" w:cs="MS Gothic" w:eastAsiaTheme="minorEastAsia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酷爱软件开发工作，有良好的业务需求理解能力</w:t>
                      </w:r>
                    </w:p>
                    <w:p>
                      <w:pPr>
                        <w:pStyle w:val="4"/>
                        <w:spacing w:before="0" w:beforeAutospacing="0" w:after="93" w:afterLines="30" w:afterAutospacing="0" w:line="340" w:lineRule="exact"/>
                        <w:ind w:left="220" w:hanging="220" w:hangingChars="10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S Gothic" w:hAnsi="MS Gothic" w:eastAsia="MS Gothic" w:cs="MS Gothic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▸</w:t>
                      </w:r>
                      <w:r>
                        <w:rPr>
                          <w:rFonts w:hint="eastAsia" w:ascii="MS Gothic" w:hAnsi="MS Gothic" w:cs="MS Gothic" w:eastAsiaTheme="minorEastAsia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喜欢逛一些技术论博客、论坛、例如掘金，C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SDN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，git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hub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关注一些前端技术公众号，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偶尔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更新自己的掘金博客(</w:t>
                      </w:r>
                      <w:r>
                        <w:fldChar w:fldCharType="begin"/>
                      </w:r>
                      <w:r>
                        <w:instrText xml:space="preserve"> HYPERLINK "https://juejin.im/user/5c2de757e51d452f4d1a3e5e"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https://juejin.im/user/5c2de757e51d452f4d1a3e5e</w:t>
                      </w:r>
                      <w:r>
                        <w:rPr>
                          <w:rStyle w:val="7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4"/>
                        <w:spacing w:before="0" w:beforeAutospacing="0" w:after="93" w:afterLines="30" w:afterAutospacing="0" w:line="34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S Gothic" w:hAnsi="MS Gothic" w:eastAsia="MS Gothic" w:cs="MS Gothic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▸</w:t>
                      </w:r>
                      <w:r>
                        <w:rPr>
                          <w:rFonts w:hint="eastAsia" w:ascii="MS Gothic" w:hAnsi="MS Gothic" w:cs="MS Gothic" w:eastAsiaTheme="minorEastAsia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任务执行力强，性格活泼开朗，善于与人沟通，有良好的沟通能力，可以在团队协作中活跃团队气氛</w:t>
                      </w:r>
                    </w:p>
                    <w:p>
                      <w:pPr>
                        <w:pStyle w:val="4"/>
                        <w:spacing w:before="0" w:beforeAutospacing="0" w:after="93" w:afterLines="30" w:afterAutospacing="0" w:line="340" w:lineRule="exact"/>
                        <w:ind w:left="220" w:hanging="220" w:hangingChars="10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S Gothic" w:hAnsi="MS Gothic" w:eastAsia="MS Gothic" w:cs="MS Gothic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▸</w:t>
                      </w:r>
                      <w:r>
                        <w:rPr>
                          <w:rFonts w:hint="eastAsia" w:ascii="MS Gothic" w:hAnsi="MS Gothic" w:cs="MS Gothic" w:eastAsiaTheme="minorEastAsia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自学能力强，做事认真踏实，生活中乐于助人，能够妥善的处理周围的人际关系，无论实习还是正式工作都会恪尽职守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1400810</wp:posOffset>
                </wp:positionV>
                <wp:extent cx="6684645" cy="395605"/>
                <wp:effectExtent l="0" t="0" r="40005" b="4445"/>
                <wp:wrapNone/>
                <wp:docPr id="12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13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85"/>
                        <wps:cNvSpPr txBox="1"/>
                        <wps:spPr>
                          <a:xfrm>
                            <a:off x="5897" y="14030"/>
                            <a:ext cx="207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4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60.4pt;margin-top:110.3pt;height:31.15pt;width:526.35pt;z-index:251671552;mso-width-relative:page;mso-height-relative:page;" coordorigin="5897,14030" coordsize="10527,623" o:gfxdata="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gHMJU9wAAAAMAQAADwAAAAAAAAABACAAAAAiAAAAZHJzL2Rvd25yZXYueG1sUEsBAhQAFAAAAAgA&#10;h07iQKl+gzw+AwAAPggAAA4AAAAAAAAAAQAgAAAAKwEAAGRycy9lMm9Eb2MueG1sUEsFBgAAAAAG&#10;AAYAWQEAANsGAAAAAA==&#10;">
                <o:lock v:ext="edit" aspectratio="f"/>
                <v:line id="直接连接符 41" o:spid="_x0000_s1026" o:spt="20" style="position:absolute;left:6003;top:14616;height:0;width:10421;" filled="f" stroked="t" coordsize="21600,21600" o:gfxdata="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NtZ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5" o:spid="_x0000_s1026" o:spt="202" type="#_x0000_t202" style="position:absolute;left:5897;top:14030;height:495;width:2070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rect id="矩形 19" o:spid="_x0000_s1026" o:spt="1" style="position:absolute;left:5992;top:14581;height:72;width:1230;v-text-anchor:middle;" fillcolor="#5270AF" filled="t" stroked="f" coordsize="21600,21600" o:gfxdata="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7Hn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17145</wp:posOffset>
                </wp:positionV>
                <wp:extent cx="6935470" cy="786765"/>
                <wp:effectExtent l="0" t="0" r="0" b="0"/>
                <wp:wrapNone/>
                <wp:docPr id="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638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016.09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2018.09 连续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两年获得辽宁省政府奖学金，获得一次大连市三好学生</w:t>
                            </w:r>
                            <w:r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~2018.0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配合老师完成图书管理系统的开发，主要负责登陆注册页面，以及和数据库的交互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018.03~2018.12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获得第二届辽宁省新媒体设计大赛三等奖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2019.05 CDIO亚洲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区域会议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优秀志愿者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校团委学生会优秀主席“称号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73.65pt;margin-top:1.35pt;height:61.95pt;width:546.1pt;z-index:251656192;mso-width-relative:page;mso-height-relative:page;" filled="f" stroked="f" coordsize="21600,21600" o:gfxdata="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Z6aK2AAAAAoBAAAPAAAAAAAAAAEAIAAAACIAAABkcnMvZG93bnJldi54&#10;bWxQSwECFAAUAAAACACHTuJAQ6oEGMEBAABJ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016.09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2018.09 连续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两年获得辽宁省政府奖学金，获得一次大连市三好学生</w:t>
                      </w:r>
                      <w:r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2017.0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~2018.0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配合老师完成图书管理系统的开发，主要负责登陆注册页面，以及和数据库的交互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018.03~2018.12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获得第二届辽宁省新媒体设计大赛三等奖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2019.05 CDIO亚洲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区域会议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优秀志愿者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校团委学生会优秀主席“称号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-358775</wp:posOffset>
                </wp:positionV>
                <wp:extent cx="6684645" cy="379730"/>
                <wp:effectExtent l="0" t="0" r="40005" b="1270"/>
                <wp:wrapNone/>
                <wp:docPr id="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9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文本框 82"/>
                        <wps:cNvSpPr txBox="1"/>
                        <wps:spPr>
                          <a:xfrm>
                            <a:off x="5897" y="11708"/>
                            <a:ext cx="207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1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49.85pt;margin-top:-28.25pt;height:29.9pt;width:526.35pt;z-index:251672576;mso-width-relative:page;mso-height-relative:page;" coordorigin="5897,11708" coordsize="10527,598" o:gfxdata="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ZqLX&#10;s9oAAAAJAQAADwAAAAAAAAABACAAAAAiAAAAZHJzL2Rvd25yZXYueG1sUEsBAhQAFAAAAAgAh07i&#10;QClH9zo9AwAAPAgAAA4AAAAAAAAAAQAgAAAAKQEAAGRycy9lMm9Eb2MueG1sUEsFBgAAAAAGAAYA&#10;WQEAANgGAAAAAA==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c0A6x70AAADa&#10;AAAADwAAAGRycy9kb3ducmV2LnhtbEWPwW7CMBBE70j8g7VIvYFDi1AJcThQVXBpqwIfsIqXJMJe&#10;p7aB0K/HlSpxHM3MG02x6q0RF/KhdaxgOslAEFdOt1wrOOzfx68gQkTWaByTghsFWJXDQYG5dlf+&#10;pssu1iJBOOSooImxy6UMVUMWw8R1xMk7Om8xJulrqT1eE9wa+Zxlc2mx5bTQYEfrhqrT7mwV2A/T&#10;/2xnv4vb197Yz2O1efPmRamn0TRbgojUx0f4v73VChbwdyXdAFn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DrH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495;width:2070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rect id="矩形 16" o:spid="_x0000_s1026" o:spt="1" style="position:absolute;left:5992;top:12234;height:72;width:1230;v-text-anchor:middle;" fillcolor="#5270AF" filled="t" stroked="f" coordsize="21600,21600" o:gfxdata="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nhi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-1125855</wp:posOffset>
                </wp:positionH>
                <wp:positionV relativeFrom="paragraph">
                  <wp:posOffset>9578340</wp:posOffset>
                </wp:positionV>
                <wp:extent cx="7559675" cy="184150"/>
                <wp:effectExtent l="0" t="0" r="3175" b="63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415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5pt;margin-top:754.2pt;height:14.5pt;width:595.25pt;z-index:251668480;v-text-anchor:middle;mso-width-relative:page;mso-height-relative:page;" fillcolor="#5270AF" filled="t" stroked="f" coordsize="21600,21600" o:gfxdata="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YD/H7eAAAADwEAAA8AAAAAAAAAAQAgAAAAIgAAAGRycy9kb3ducmV2&#10;LnhtbFBLAQIUABQAAAAIAIdO4kAeHLNfvQEAAEYDAAAOAAAAAAAAAAEAIAAAAC0BAABkcnMvZTJv&#10;RG9jLnhtbFBLBQYAAAAABgAGAFkBAABc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7521"/>
    <w:multiLevelType w:val="multilevel"/>
    <w:tmpl w:val="19697521"/>
    <w:lvl w:ilvl="0" w:tentative="0">
      <w:start w:val="2016"/>
      <w:numFmt w:val="bullet"/>
      <w:lvlText w:val="●"/>
      <w:lvlJc w:val="left"/>
      <w:pPr>
        <w:ind w:left="644" w:hanging="360"/>
      </w:pPr>
      <w:rPr>
        <w:rFonts w:hint="eastAsia" w:ascii="微软雅黑" w:hAnsi="微软雅黑" w:eastAsia="微软雅黑" w:cs="微软雅黑"/>
        <w:color w:val="auto"/>
        <w:sz w:val="21"/>
      </w:rPr>
    </w:lvl>
    <w:lvl w:ilvl="1" w:tentative="0">
      <w:start w:val="1"/>
      <w:numFmt w:val="bullet"/>
      <w:lvlText w:val=""/>
      <w:lvlJc w:val="left"/>
      <w:pPr>
        <w:ind w:left="13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2" w:hanging="420"/>
      </w:pPr>
      <w:rPr>
        <w:rFonts w:hint="default" w:ascii="Wingdings" w:hAnsi="Wingdings"/>
      </w:rPr>
    </w:lvl>
  </w:abstractNum>
  <w:abstractNum w:abstractNumId="1">
    <w:nsid w:val="31944718"/>
    <w:multiLevelType w:val="multilevel"/>
    <w:tmpl w:val="31944718"/>
    <w:lvl w:ilvl="0" w:tentative="0">
      <w:start w:val="1"/>
      <w:numFmt w:val="decimal"/>
      <w:lvlText w:val="(%1)"/>
      <w:lvlJc w:val="left"/>
      <w:pPr>
        <w:ind w:left="19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17" w:hanging="420"/>
      </w:pPr>
    </w:lvl>
    <w:lvl w:ilvl="2" w:tentative="0">
      <w:start w:val="1"/>
      <w:numFmt w:val="lowerRoman"/>
      <w:lvlText w:val="%3."/>
      <w:lvlJc w:val="right"/>
      <w:pPr>
        <w:ind w:left="2837" w:hanging="420"/>
      </w:pPr>
    </w:lvl>
    <w:lvl w:ilvl="3" w:tentative="0">
      <w:start w:val="1"/>
      <w:numFmt w:val="decimal"/>
      <w:lvlText w:val="%4."/>
      <w:lvlJc w:val="left"/>
      <w:pPr>
        <w:ind w:left="3257" w:hanging="420"/>
      </w:pPr>
    </w:lvl>
    <w:lvl w:ilvl="4" w:tentative="0">
      <w:start w:val="1"/>
      <w:numFmt w:val="lowerLetter"/>
      <w:lvlText w:val="%5)"/>
      <w:lvlJc w:val="left"/>
      <w:pPr>
        <w:ind w:left="3677" w:hanging="420"/>
      </w:pPr>
    </w:lvl>
    <w:lvl w:ilvl="5" w:tentative="0">
      <w:start w:val="1"/>
      <w:numFmt w:val="lowerRoman"/>
      <w:lvlText w:val="%6."/>
      <w:lvlJc w:val="right"/>
      <w:pPr>
        <w:ind w:left="4097" w:hanging="420"/>
      </w:pPr>
    </w:lvl>
    <w:lvl w:ilvl="6" w:tentative="0">
      <w:start w:val="1"/>
      <w:numFmt w:val="decimal"/>
      <w:lvlText w:val="%7."/>
      <w:lvlJc w:val="left"/>
      <w:pPr>
        <w:ind w:left="4517" w:hanging="420"/>
      </w:pPr>
    </w:lvl>
    <w:lvl w:ilvl="7" w:tentative="0">
      <w:start w:val="1"/>
      <w:numFmt w:val="lowerLetter"/>
      <w:lvlText w:val="%8)"/>
      <w:lvlJc w:val="left"/>
      <w:pPr>
        <w:ind w:left="4937" w:hanging="420"/>
      </w:pPr>
    </w:lvl>
    <w:lvl w:ilvl="8" w:tentative="0">
      <w:start w:val="1"/>
      <w:numFmt w:val="lowerRoman"/>
      <w:lvlText w:val="%9."/>
      <w:lvlJc w:val="right"/>
      <w:pPr>
        <w:ind w:left="5357" w:hanging="420"/>
      </w:pPr>
    </w:lvl>
  </w:abstractNum>
  <w:abstractNum w:abstractNumId="2">
    <w:nsid w:val="3E4F234D"/>
    <w:multiLevelType w:val="multilevel"/>
    <w:tmpl w:val="3E4F234D"/>
    <w:lvl w:ilvl="0" w:tentative="0">
      <w:start w:val="1"/>
      <w:numFmt w:val="decimalEnclosedCircle"/>
      <w:lvlText w:val="%1"/>
      <w:lvlJc w:val="left"/>
      <w:pPr>
        <w:ind w:left="2040" w:hanging="360"/>
      </w:pPr>
      <w:rPr>
        <w:rFonts w:hint="default"/>
        <w:b/>
        <w:sz w:val="24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538B46BE"/>
    <w:multiLevelType w:val="multilevel"/>
    <w:tmpl w:val="538B46BE"/>
    <w:lvl w:ilvl="0" w:tentative="0">
      <w:start w:val="1"/>
      <w:numFmt w:val="decimal"/>
      <w:lvlText w:val="(%1)"/>
      <w:lvlJc w:val="left"/>
      <w:pPr>
        <w:ind w:left="19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17" w:hanging="420"/>
      </w:pPr>
    </w:lvl>
    <w:lvl w:ilvl="2" w:tentative="0">
      <w:start w:val="1"/>
      <w:numFmt w:val="lowerRoman"/>
      <w:lvlText w:val="%3."/>
      <w:lvlJc w:val="right"/>
      <w:pPr>
        <w:ind w:left="2837" w:hanging="420"/>
      </w:pPr>
    </w:lvl>
    <w:lvl w:ilvl="3" w:tentative="0">
      <w:start w:val="1"/>
      <w:numFmt w:val="decimal"/>
      <w:lvlText w:val="%4."/>
      <w:lvlJc w:val="left"/>
      <w:pPr>
        <w:ind w:left="3257" w:hanging="420"/>
      </w:pPr>
    </w:lvl>
    <w:lvl w:ilvl="4" w:tentative="0">
      <w:start w:val="1"/>
      <w:numFmt w:val="lowerLetter"/>
      <w:lvlText w:val="%5)"/>
      <w:lvlJc w:val="left"/>
      <w:pPr>
        <w:ind w:left="3677" w:hanging="420"/>
      </w:pPr>
    </w:lvl>
    <w:lvl w:ilvl="5" w:tentative="0">
      <w:start w:val="1"/>
      <w:numFmt w:val="lowerRoman"/>
      <w:lvlText w:val="%6."/>
      <w:lvlJc w:val="right"/>
      <w:pPr>
        <w:ind w:left="4097" w:hanging="420"/>
      </w:pPr>
    </w:lvl>
    <w:lvl w:ilvl="6" w:tentative="0">
      <w:start w:val="1"/>
      <w:numFmt w:val="decimal"/>
      <w:lvlText w:val="%7."/>
      <w:lvlJc w:val="left"/>
      <w:pPr>
        <w:ind w:left="4517" w:hanging="420"/>
      </w:pPr>
    </w:lvl>
    <w:lvl w:ilvl="7" w:tentative="0">
      <w:start w:val="1"/>
      <w:numFmt w:val="lowerLetter"/>
      <w:lvlText w:val="%8)"/>
      <w:lvlJc w:val="left"/>
      <w:pPr>
        <w:ind w:left="4937" w:hanging="420"/>
      </w:pPr>
    </w:lvl>
    <w:lvl w:ilvl="8" w:tentative="0">
      <w:start w:val="1"/>
      <w:numFmt w:val="lowerRoman"/>
      <w:lvlText w:val="%9."/>
      <w:lvlJc w:val="right"/>
      <w:pPr>
        <w:ind w:left="5357" w:hanging="420"/>
      </w:pPr>
    </w:lvl>
  </w:abstractNum>
  <w:abstractNum w:abstractNumId="4">
    <w:nsid w:val="595930C1"/>
    <w:multiLevelType w:val="singleLevel"/>
    <w:tmpl w:val="595930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110691A"/>
    <w:multiLevelType w:val="multilevel"/>
    <w:tmpl w:val="6110691A"/>
    <w:lvl w:ilvl="0" w:tentative="0">
      <w:start w:val="1"/>
      <w:numFmt w:val="decimal"/>
      <w:lvlText w:val="（%1）"/>
      <w:lvlJc w:val="left"/>
      <w:pPr>
        <w:ind w:left="21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70" w:hanging="420"/>
      </w:pPr>
    </w:lvl>
    <w:lvl w:ilvl="2" w:tentative="0">
      <w:start w:val="1"/>
      <w:numFmt w:val="lowerRoman"/>
      <w:lvlText w:val="%3."/>
      <w:lvlJc w:val="right"/>
      <w:pPr>
        <w:ind w:left="2690" w:hanging="420"/>
      </w:pPr>
    </w:lvl>
    <w:lvl w:ilvl="3" w:tentative="0">
      <w:start w:val="1"/>
      <w:numFmt w:val="decimal"/>
      <w:lvlText w:val="%4."/>
      <w:lvlJc w:val="left"/>
      <w:pPr>
        <w:ind w:left="3110" w:hanging="420"/>
      </w:pPr>
    </w:lvl>
    <w:lvl w:ilvl="4" w:tentative="0">
      <w:start w:val="1"/>
      <w:numFmt w:val="lowerLetter"/>
      <w:lvlText w:val="%5)"/>
      <w:lvlJc w:val="left"/>
      <w:pPr>
        <w:ind w:left="3530" w:hanging="420"/>
      </w:pPr>
    </w:lvl>
    <w:lvl w:ilvl="5" w:tentative="0">
      <w:start w:val="1"/>
      <w:numFmt w:val="lowerRoman"/>
      <w:lvlText w:val="%6."/>
      <w:lvlJc w:val="right"/>
      <w:pPr>
        <w:ind w:left="3950" w:hanging="420"/>
      </w:pPr>
    </w:lvl>
    <w:lvl w:ilvl="6" w:tentative="0">
      <w:start w:val="1"/>
      <w:numFmt w:val="decimal"/>
      <w:lvlText w:val="%7."/>
      <w:lvlJc w:val="left"/>
      <w:pPr>
        <w:ind w:left="4370" w:hanging="420"/>
      </w:pPr>
    </w:lvl>
    <w:lvl w:ilvl="7" w:tentative="0">
      <w:start w:val="1"/>
      <w:numFmt w:val="lowerLetter"/>
      <w:lvlText w:val="%8)"/>
      <w:lvlJc w:val="left"/>
      <w:pPr>
        <w:ind w:left="4790" w:hanging="420"/>
      </w:pPr>
    </w:lvl>
    <w:lvl w:ilvl="8" w:tentative="0">
      <w:start w:val="1"/>
      <w:numFmt w:val="lowerRoman"/>
      <w:lvlText w:val="%9."/>
      <w:lvlJc w:val="right"/>
      <w:pPr>
        <w:ind w:left="5210" w:hanging="420"/>
      </w:pPr>
    </w:lvl>
  </w:abstractNum>
  <w:abstractNum w:abstractNumId="6">
    <w:nsid w:val="6C932008"/>
    <w:multiLevelType w:val="multilevel"/>
    <w:tmpl w:val="6C932008"/>
    <w:lvl w:ilvl="0" w:tentative="0">
      <w:start w:val="1"/>
      <w:numFmt w:val="decimalEnclosedCircle"/>
      <w:lvlText w:val="%1"/>
      <w:lvlJc w:val="left"/>
      <w:pPr>
        <w:ind w:left="1920" w:hanging="360"/>
      </w:pPr>
      <w:rPr>
        <w:rFonts w:hint="default"/>
        <w:b/>
        <w:sz w:val="24"/>
      </w:r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A3632"/>
    <w:rsid w:val="0001008B"/>
    <w:rsid w:val="00013B65"/>
    <w:rsid w:val="000320F0"/>
    <w:rsid w:val="00042D67"/>
    <w:rsid w:val="0006555E"/>
    <w:rsid w:val="0009162D"/>
    <w:rsid w:val="000A28DE"/>
    <w:rsid w:val="000A6E67"/>
    <w:rsid w:val="000D4B60"/>
    <w:rsid w:val="000E74BC"/>
    <w:rsid w:val="001045AF"/>
    <w:rsid w:val="00144AB9"/>
    <w:rsid w:val="00192A5B"/>
    <w:rsid w:val="00194AA8"/>
    <w:rsid w:val="001D771B"/>
    <w:rsid w:val="001E40B5"/>
    <w:rsid w:val="001E44C9"/>
    <w:rsid w:val="0020065E"/>
    <w:rsid w:val="00216A06"/>
    <w:rsid w:val="00217E0D"/>
    <w:rsid w:val="00227407"/>
    <w:rsid w:val="002275F9"/>
    <w:rsid w:val="0024157B"/>
    <w:rsid w:val="00263FE4"/>
    <w:rsid w:val="00266C35"/>
    <w:rsid w:val="002875FD"/>
    <w:rsid w:val="002B2614"/>
    <w:rsid w:val="002C2CA6"/>
    <w:rsid w:val="002D0CD6"/>
    <w:rsid w:val="002E1BFA"/>
    <w:rsid w:val="002F2FF7"/>
    <w:rsid w:val="002F74DB"/>
    <w:rsid w:val="00303366"/>
    <w:rsid w:val="00303969"/>
    <w:rsid w:val="00312316"/>
    <w:rsid w:val="00313D66"/>
    <w:rsid w:val="00322B36"/>
    <w:rsid w:val="00323971"/>
    <w:rsid w:val="00366F34"/>
    <w:rsid w:val="00381FF1"/>
    <w:rsid w:val="003938C3"/>
    <w:rsid w:val="003A545A"/>
    <w:rsid w:val="003D1AE3"/>
    <w:rsid w:val="003D243A"/>
    <w:rsid w:val="003E2994"/>
    <w:rsid w:val="003E7B1B"/>
    <w:rsid w:val="00403895"/>
    <w:rsid w:val="00413CAB"/>
    <w:rsid w:val="00457AA6"/>
    <w:rsid w:val="00482C85"/>
    <w:rsid w:val="004844A6"/>
    <w:rsid w:val="00486701"/>
    <w:rsid w:val="00493D01"/>
    <w:rsid w:val="00494CA7"/>
    <w:rsid w:val="004B0C39"/>
    <w:rsid w:val="004B6557"/>
    <w:rsid w:val="004B7C07"/>
    <w:rsid w:val="004E6B05"/>
    <w:rsid w:val="004E6CE5"/>
    <w:rsid w:val="004F09DE"/>
    <w:rsid w:val="00503150"/>
    <w:rsid w:val="00526235"/>
    <w:rsid w:val="005460EC"/>
    <w:rsid w:val="00557F5F"/>
    <w:rsid w:val="00583AE8"/>
    <w:rsid w:val="005C3D90"/>
    <w:rsid w:val="006643EC"/>
    <w:rsid w:val="006742D4"/>
    <w:rsid w:val="00683492"/>
    <w:rsid w:val="0068456F"/>
    <w:rsid w:val="00685153"/>
    <w:rsid w:val="006950D2"/>
    <w:rsid w:val="006976FD"/>
    <w:rsid w:val="006B4BEC"/>
    <w:rsid w:val="006C5CF4"/>
    <w:rsid w:val="006E17D7"/>
    <w:rsid w:val="006E42F5"/>
    <w:rsid w:val="006F07AE"/>
    <w:rsid w:val="006F0E31"/>
    <w:rsid w:val="007127F3"/>
    <w:rsid w:val="00744D3D"/>
    <w:rsid w:val="00745864"/>
    <w:rsid w:val="00746641"/>
    <w:rsid w:val="00746B40"/>
    <w:rsid w:val="007504E9"/>
    <w:rsid w:val="00756575"/>
    <w:rsid w:val="00757C5E"/>
    <w:rsid w:val="007663BC"/>
    <w:rsid w:val="007A45DF"/>
    <w:rsid w:val="007B0B66"/>
    <w:rsid w:val="007C6A5D"/>
    <w:rsid w:val="007D394B"/>
    <w:rsid w:val="007D525D"/>
    <w:rsid w:val="007E020F"/>
    <w:rsid w:val="00821CB7"/>
    <w:rsid w:val="00854FB9"/>
    <w:rsid w:val="00861C16"/>
    <w:rsid w:val="00871479"/>
    <w:rsid w:val="00876761"/>
    <w:rsid w:val="00891CAC"/>
    <w:rsid w:val="008A6911"/>
    <w:rsid w:val="008C3020"/>
    <w:rsid w:val="008C4550"/>
    <w:rsid w:val="008F6238"/>
    <w:rsid w:val="0092315F"/>
    <w:rsid w:val="009452B1"/>
    <w:rsid w:val="00975919"/>
    <w:rsid w:val="00987361"/>
    <w:rsid w:val="009A10B9"/>
    <w:rsid w:val="009A11F0"/>
    <w:rsid w:val="009A1B6C"/>
    <w:rsid w:val="009A31B0"/>
    <w:rsid w:val="009B0EB4"/>
    <w:rsid w:val="009B4F44"/>
    <w:rsid w:val="009B6CE8"/>
    <w:rsid w:val="009D54FB"/>
    <w:rsid w:val="009E4369"/>
    <w:rsid w:val="009E603F"/>
    <w:rsid w:val="00A21721"/>
    <w:rsid w:val="00A21E0D"/>
    <w:rsid w:val="00A265D8"/>
    <w:rsid w:val="00A26EC8"/>
    <w:rsid w:val="00A414B7"/>
    <w:rsid w:val="00A426B0"/>
    <w:rsid w:val="00A9509E"/>
    <w:rsid w:val="00A95C0A"/>
    <w:rsid w:val="00AB6FD1"/>
    <w:rsid w:val="00B07342"/>
    <w:rsid w:val="00B50702"/>
    <w:rsid w:val="00B70751"/>
    <w:rsid w:val="00B97AE5"/>
    <w:rsid w:val="00BD2795"/>
    <w:rsid w:val="00BD4E75"/>
    <w:rsid w:val="00BE4726"/>
    <w:rsid w:val="00C06028"/>
    <w:rsid w:val="00C2246B"/>
    <w:rsid w:val="00C5634D"/>
    <w:rsid w:val="00CD623E"/>
    <w:rsid w:val="00CF3EC8"/>
    <w:rsid w:val="00D23AB2"/>
    <w:rsid w:val="00D244F9"/>
    <w:rsid w:val="00D328DA"/>
    <w:rsid w:val="00D37343"/>
    <w:rsid w:val="00D412DE"/>
    <w:rsid w:val="00D500C4"/>
    <w:rsid w:val="00D9251A"/>
    <w:rsid w:val="00DA4CBD"/>
    <w:rsid w:val="00DC399A"/>
    <w:rsid w:val="00DD2280"/>
    <w:rsid w:val="00DF1110"/>
    <w:rsid w:val="00DF55AE"/>
    <w:rsid w:val="00E1432C"/>
    <w:rsid w:val="00E1581A"/>
    <w:rsid w:val="00E15A2D"/>
    <w:rsid w:val="00E33341"/>
    <w:rsid w:val="00E41080"/>
    <w:rsid w:val="00E44B53"/>
    <w:rsid w:val="00E579E0"/>
    <w:rsid w:val="00E61367"/>
    <w:rsid w:val="00E91992"/>
    <w:rsid w:val="00EA7A97"/>
    <w:rsid w:val="00EB21C2"/>
    <w:rsid w:val="00EB64AE"/>
    <w:rsid w:val="00EC4919"/>
    <w:rsid w:val="00EE759F"/>
    <w:rsid w:val="00F37C5C"/>
    <w:rsid w:val="00F53D20"/>
    <w:rsid w:val="00F62092"/>
    <w:rsid w:val="00F806AA"/>
    <w:rsid w:val="00FB1E51"/>
    <w:rsid w:val="00FD7CEC"/>
    <w:rsid w:val="00FF0ABC"/>
    <w:rsid w:val="00FF3911"/>
    <w:rsid w:val="03791151"/>
    <w:rsid w:val="05D62603"/>
    <w:rsid w:val="08463DC8"/>
    <w:rsid w:val="0EF154B1"/>
    <w:rsid w:val="198E1319"/>
    <w:rsid w:val="1B9832DF"/>
    <w:rsid w:val="1E3659B1"/>
    <w:rsid w:val="1E601550"/>
    <w:rsid w:val="201663AA"/>
    <w:rsid w:val="2C9A3632"/>
    <w:rsid w:val="3A057A35"/>
    <w:rsid w:val="3E474361"/>
    <w:rsid w:val="4466390E"/>
    <w:rsid w:val="4AC14AAB"/>
    <w:rsid w:val="4D3D0C4D"/>
    <w:rsid w:val="508D1B17"/>
    <w:rsid w:val="53175746"/>
    <w:rsid w:val="5AAC5A8F"/>
    <w:rsid w:val="63D24F12"/>
    <w:rsid w:val="6D553B61"/>
    <w:rsid w:val="73D61E11"/>
    <w:rsid w:val="7500156D"/>
    <w:rsid w:val="7EE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5F168-B5F5-4897-96F0-FD2E92047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Pages>3</Pages>
  <Words>6</Words>
  <Characters>37</Characters>
  <Lines>1</Lines>
  <Paragraphs>1</Paragraphs>
  <TotalTime>823</TotalTime>
  <ScaleCrop>false</ScaleCrop>
  <LinksUpToDate>false</LinksUpToDate>
  <CharactersWithSpaces>42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2017-07-02T12:23:00Z</dcterms:created>
  <dc:creator>kedao</dc:creator>
  <cp:lastModifiedBy>魏梦芸のMicky</cp:lastModifiedBy>
  <dcterms:modified xsi:type="dcterms:W3CDTF">2020-03-19T07:18:56Z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